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4829"/>
        <w:gridCol w:w="4197"/>
      </w:tblGrid>
      <w:tr w:rsidR="00D92B95" w:rsidRPr="00922924" w:rsidTr="00EE0531">
        <w:trPr>
          <w:trHeight w:val="80"/>
        </w:trPr>
        <w:tc>
          <w:tcPr>
            <w:tcW w:w="5013" w:type="dxa"/>
            <w:vAlign w:val="bottom"/>
          </w:tcPr>
          <w:p w:rsidR="00C84833" w:rsidRPr="00922924" w:rsidRDefault="00E40B40" w:rsidP="00922924">
            <w:pPr>
              <w:pStyle w:val="Titre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alias w:val="Entrez le prénom :"/>
                <w:tag w:val="Entrez le prénom :"/>
                <w:id w:val="1306818671"/>
                <w:placeholder>
                  <w:docPart w:val="77DE0CA43B214DAAAC452A8B7EE5250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Pr="00922924">
                  <w:rPr>
                    <w:rFonts w:ascii="Times New Roman" w:hAnsi="Times New Roman" w:cs="Times New Roman"/>
                    <w:sz w:val="36"/>
                    <w:szCs w:val="36"/>
                    <w:lang w:val="fr-BJ"/>
                  </w:rPr>
                  <w:t>Délanno K</w:t>
                </w:r>
                <w:r w:rsidRPr="00922924">
                  <w:rPr>
                    <w:rFonts w:ascii="Times New Roman" w:hAnsi="Times New Roman" w:cs="Times New Roman"/>
                    <w:sz w:val="36"/>
                    <w:szCs w:val="36"/>
                  </w:rPr>
                  <w:t>OTCHO</w:t>
                </w:r>
              </w:sdtContent>
            </w:sdt>
          </w:p>
        </w:tc>
        <w:tc>
          <w:tcPr>
            <w:tcW w:w="4356" w:type="dxa"/>
            <w:vAlign w:val="bottom"/>
          </w:tcPr>
          <w:p w:rsidR="00D92B95" w:rsidRPr="00922924" w:rsidRDefault="00D92B95" w:rsidP="00922924">
            <w:pPr>
              <w:pStyle w:val="En-tte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XSpec="right" w:tblpY="1381"/>
        <w:tblOverlap w:val="never"/>
        <w:tblW w:w="44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Coordonnées"/>
      </w:tblPr>
      <w:tblGrid>
        <w:gridCol w:w="3994"/>
        <w:gridCol w:w="427"/>
      </w:tblGrid>
      <w:tr w:rsidR="00EE0531" w:rsidRPr="00922924" w:rsidTr="00922924">
        <w:trPr>
          <w:trHeight w:val="370"/>
        </w:trPr>
        <w:tc>
          <w:tcPr>
            <w:tcW w:w="3994" w:type="dxa"/>
            <w:tcMar>
              <w:top w:w="0" w:type="dxa"/>
              <w:left w:w="720" w:type="dxa"/>
              <w:right w:w="29" w:type="dxa"/>
            </w:tcMar>
          </w:tcPr>
          <w:p w:rsidR="00EE0531" w:rsidRPr="00922924" w:rsidRDefault="00EE0531" w:rsidP="00922924">
            <w:pPr>
              <w:pStyle w:val="Coordonne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Entrez l’adresse :"/>
                <w:tag w:val="Entrez l’adresse :"/>
                <w:id w:val="966779368"/>
                <w:placeholder>
                  <w:docPart w:val="A6C239272BA84A9F909FFA85937B5D8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922924">
                  <w:rPr>
                    <w:rFonts w:ascii="Times New Roman" w:hAnsi="Times New Roman" w:cs="Times New Roman"/>
                    <w:sz w:val="24"/>
                    <w:szCs w:val="24"/>
                  </w:rPr>
                  <w:t>Place-</w:t>
                </w:r>
                <w:proofErr w:type="spellStart"/>
                <w:r w:rsidRPr="00922924">
                  <w:rPr>
                    <w:rFonts w:ascii="Times New Roman" w:hAnsi="Times New Roman" w:cs="Times New Roman"/>
                    <w:sz w:val="24"/>
                    <w:szCs w:val="24"/>
                  </w:rPr>
                  <w:t>lenine</w:t>
                </w:r>
                <w:proofErr w:type="spellEnd"/>
                <w:r w:rsidRPr="00922924">
                  <w:rPr>
                    <w:rFonts w:ascii="Times New Roman" w:hAnsi="Times New Roman" w:cs="Times New Roman"/>
                    <w:sz w:val="24"/>
                    <w:szCs w:val="24"/>
                  </w:rPr>
                  <w:t>/</w:t>
                </w:r>
                <w:proofErr w:type="spellStart"/>
                <w:r w:rsidRPr="00922924">
                  <w:rPr>
                    <w:rFonts w:ascii="Times New Roman" w:hAnsi="Times New Roman" w:cs="Times New Roman"/>
                    <w:sz w:val="24"/>
                    <w:szCs w:val="24"/>
                  </w:rPr>
                  <w:t>Akpakpa</w:t>
                </w:r>
                <w:proofErr w:type="spellEnd"/>
                <w:r w:rsidRPr="00922924">
                  <w:rPr>
                    <w:rFonts w:ascii="Times New Roman" w:hAnsi="Times New Roman" w:cs="Times New Roman"/>
                    <w:sz w:val="24"/>
                    <w:szCs w:val="24"/>
                  </w:rPr>
                  <w:t>/Cotonou</w:t>
                </w:r>
              </w:sdtContent>
            </w:sdt>
          </w:p>
        </w:tc>
        <w:tc>
          <w:tcPr>
            <w:tcW w:w="427" w:type="dxa"/>
            <w:tcMar>
              <w:top w:w="0" w:type="dxa"/>
              <w:left w:w="0" w:type="dxa"/>
              <w:right w:w="0" w:type="dxa"/>
            </w:tcMar>
          </w:tcPr>
          <w:p w:rsidR="00EE0531" w:rsidRPr="00922924" w:rsidRDefault="00EE0531" w:rsidP="00922924">
            <w:pPr>
              <w:pStyle w:val="Icne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924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9AA32AB" wp14:editId="6166896F">
                      <wp:extent cx="118872" cy="118872"/>
                      <wp:effectExtent l="0" t="0" r="0" b="0"/>
                      <wp:docPr id="8" name="Icône Adresse" descr="Icône Adress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C195E7" id="Icône Adresse" o:spid="_x0000_s1026" alt="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EE0531" w:rsidRPr="00922924" w:rsidTr="00922924">
        <w:trPr>
          <w:trHeight w:val="35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alias w:val="Entrez le numéro de téléphone :"/>
            <w:tag w:val="Entrez le numéro de téléphone :"/>
            <w:id w:val="-1849400302"/>
            <w:placeholder>
              <w:docPart w:val="C1A6BCBE5D9549EFA1FE7D6273EAC81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tc>
              <w:tcPr>
                <w:tcW w:w="3994" w:type="dxa"/>
                <w:tcMar>
                  <w:left w:w="720" w:type="dxa"/>
                  <w:right w:w="29" w:type="dxa"/>
                </w:tcMar>
              </w:tcPr>
              <w:p w:rsidR="00EE0531" w:rsidRPr="00922924" w:rsidRDefault="00EE0531" w:rsidP="00922924">
                <w:pPr>
                  <w:pStyle w:val="Coordonnes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22924">
                  <w:rPr>
                    <w:rFonts w:ascii="Times New Roman" w:hAnsi="Times New Roman" w:cs="Times New Roman"/>
                    <w:sz w:val="24"/>
                    <w:szCs w:val="24"/>
                  </w:rPr>
                  <w:t>0167514101</w:t>
                </w:r>
              </w:p>
            </w:tc>
          </w:sdtContent>
        </w:sdt>
        <w:tc>
          <w:tcPr>
            <w:tcW w:w="427" w:type="dxa"/>
            <w:tcMar>
              <w:left w:w="0" w:type="dxa"/>
              <w:right w:w="0" w:type="dxa"/>
            </w:tcMar>
          </w:tcPr>
          <w:p w:rsidR="00EE0531" w:rsidRPr="00922924" w:rsidRDefault="00EE0531" w:rsidP="00922924">
            <w:pPr>
              <w:pStyle w:val="Icne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924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5B353D2" wp14:editId="3BA379BA">
                      <wp:extent cx="109728" cy="109728"/>
                      <wp:effectExtent l="0" t="0" r="5080" b="5080"/>
                      <wp:docPr id="31" name="Icône Téléphone" descr="Icône de téléph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E18C64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x9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AK0Bx9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EE0531" w:rsidRPr="00922924" w:rsidTr="00922924">
        <w:trPr>
          <w:trHeight w:val="37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alias w:val="Entrez votre adresse e-mail :"/>
            <w:tag w:val="Entrez une adresse e-mail :"/>
            <w:id w:val="-675184368"/>
            <w:placeholder>
              <w:docPart w:val="C964CC70E13B4DA0934F44DED069C495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tc>
              <w:tcPr>
                <w:tcW w:w="3994" w:type="dxa"/>
                <w:tcMar>
                  <w:left w:w="720" w:type="dxa"/>
                  <w:right w:w="29" w:type="dxa"/>
                </w:tcMar>
              </w:tcPr>
              <w:p w:rsidR="00EE0531" w:rsidRPr="00922924" w:rsidRDefault="00EE0531" w:rsidP="00922924">
                <w:pPr>
                  <w:pStyle w:val="Coordonnes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22924">
                  <w:rPr>
                    <w:rFonts w:ascii="Times New Roman" w:hAnsi="Times New Roman" w:cs="Times New Roman"/>
                    <w:sz w:val="24"/>
                    <w:szCs w:val="24"/>
                  </w:rPr>
                  <w:t>delanktc24@gmail.com</w:t>
                </w:r>
              </w:p>
            </w:tc>
          </w:sdtContent>
        </w:sdt>
        <w:tc>
          <w:tcPr>
            <w:tcW w:w="427" w:type="dxa"/>
            <w:tcMar>
              <w:left w:w="0" w:type="dxa"/>
              <w:right w:w="0" w:type="dxa"/>
            </w:tcMar>
          </w:tcPr>
          <w:p w:rsidR="00EE0531" w:rsidRPr="00922924" w:rsidRDefault="00EE0531" w:rsidP="00922924">
            <w:pPr>
              <w:pStyle w:val="Icne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924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981B7A1" wp14:editId="506E53E9">
                      <wp:extent cx="137160" cy="91440"/>
                      <wp:effectExtent l="0" t="0" r="0" b="3810"/>
                      <wp:docPr id="5" name="Forme libre 5" descr="Icône Adresse e-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D81533" id="Forme libre 5" o:spid="_x0000_s1026" alt="Icône Adresse 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EE0531" w:rsidRPr="00922924" w:rsidTr="00922924">
        <w:trPr>
          <w:trHeight w:val="669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alias w:val="Entrez votre profil LinkedIn :"/>
            <w:tag w:val="Entrez votre profil LinkedIn :"/>
            <w:id w:val="1102843699"/>
            <w:placeholder>
              <w:docPart w:val="8B64C289E3D14B24876A9DCE63AF35B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Content>
            <w:tc>
              <w:tcPr>
                <w:tcW w:w="3994" w:type="dxa"/>
                <w:tcMar>
                  <w:left w:w="720" w:type="dxa"/>
                  <w:right w:w="29" w:type="dxa"/>
                </w:tcMar>
              </w:tcPr>
              <w:p w:rsidR="00EE0531" w:rsidRPr="00922924" w:rsidRDefault="00922924" w:rsidP="00922924">
                <w:pPr>
                  <w:pStyle w:val="Coordonnes"/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fr-BJ"/>
                  </w:rPr>
                  <w:t>https:/www.linkedin.com/in/délanno-kotcho-796b1b267</w:t>
                </w:r>
              </w:p>
            </w:tc>
          </w:sdtContent>
        </w:sdt>
        <w:tc>
          <w:tcPr>
            <w:tcW w:w="427" w:type="dxa"/>
            <w:tcMar>
              <w:left w:w="0" w:type="dxa"/>
              <w:right w:w="0" w:type="dxa"/>
            </w:tcMar>
          </w:tcPr>
          <w:p w:rsidR="00EE0531" w:rsidRPr="00922924" w:rsidRDefault="00EE0531" w:rsidP="00922924">
            <w:pPr>
              <w:pStyle w:val="Icne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924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395E2DE" wp14:editId="182D3498">
                      <wp:extent cx="109728" cy="109728"/>
                      <wp:effectExtent l="0" t="0" r="5080" b="5080"/>
                      <wp:docPr id="56" name="Icône LinkedIn" descr="Icôn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7D8ECA" id="Icône LinkedIn" o:spid="_x0000_s1026" alt="Icôn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CxyXCqywwAABU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EE0531" w:rsidRPr="00922924" w:rsidTr="00922924">
        <w:trPr>
          <w:trHeight w:val="370"/>
        </w:trPr>
        <w:tc>
          <w:tcPr>
            <w:tcW w:w="3994" w:type="dxa"/>
            <w:tcMar>
              <w:left w:w="720" w:type="dxa"/>
              <w:right w:w="29" w:type="dxa"/>
            </w:tcMar>
          </w:tcPr>
          <w:p w:rsidR="00EE0531" w:rsidRPr="00922924" w:rsidRDefault="00EE0531" w:rsidP="00922924">
            <w:pPr>
              <w:pStyle w:val="Coordonnes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  <w:tcMar>
              <w:left w:w="0" w:type="dxa"/>
              <w:right w:w="0" w:type="dxa"/>
            </w:tcMar>
          </w:tcPr>
          <w:p w:rsidR="00EE0531" w:rsidRPr="00922924" w:rsidRDefault="00EE0531" w:rsidP="00922924">
            <w:pPr>
              <w:pStyle w:val="Icnes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0531" w:rsidRPr="00922924" w:rsidRDefault="00EE0531" w:rsidP="009229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924">
        <w:rPr>
          <w:rFonts w:ascii="Times New Roman" w:hAnsi="Times New Roman" w:cs="Times New Roman"/>
          <w:sz w:val="24"/>
          <w:szCs w:val="24"/>
        </w:rPr>
        <w:t xml:space="preserve"> </w:t>
      </w:r>
      <w:r w:rsidR="00E40B40" w:rsidRPr="00922924">
        <w:rPr>
          <w:rFonts w:ascii="Times New Roman" w:hAnsi="Times New Roman" w:cs="Times New Roman"/>
          <w:sz w:val="24"/>
          <w:szCs w:val="24"/>
        </w:rPr>
        <w:t>Je suis un passionné d'informatique et de programmation avec 1 an d'expérience dans le domaine. Mon objectif professionnel est de continuer à développer mes compétences et d'apporter des solutions innovantes aux défis technologiques actuels</w:t>
      </w:r>
    </w:p>
    <w:p w:rsidR="00AD13CB" w:rsidRPr="00922924" w:rsidRDefault="00456343" w:rsidP="00922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Compétences :"/>
          <w:tag w:val="Compétences :"/>
          <w:id w:val="-891506033"/>
          <w:placeholder>
            <w:docPart w:val="EA6161DD307F4953B502BF992E2E18B4"/>
          </w:placeholder>
          <w:temporary/>
          <w:showingPlcHdr/>
          <w15:appearance w15:val="hidden"/>
        </w:sdtPr>
        <w:sdtEndPr/>
        <w:sdtContent>
          <w:r w:rsidR="004937AE" w:rsidRPr="00922924">
            <w:rPr>
              <w:rFonts w:ascii="Times New Roman" w:hAnsi="Times New Roman" w:cs="Times New Roman"/>
              <w:b/>
              <w:sz w:val="24"/>
              <w:szCs w:val="24"/>
              <w:lang w:bidi="fr-FR"/>
            </w:rPr>
            <w:t>Compétences</w:t>
          </w:r>
        </w:sdtContent>
      </w:sdt>
    </w:p>
    <w:tbl>
      <w:tblPr>
        <w:tblStyle w:val="Grilledutableau"/>
        <w:tblW w:w="51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4690"/>
        <w:gridCol w:w="4695"/>
      </w:tblGrid>
      <w:tr w:rsidR="005B1D68" w:rsidRPr="00922924" w:rsidTr="00922924">
        <w:trPr>
          <w:trHeight w:val="625"/>
        </w:trPr>
        <w:tc>
          <w:tcPr>
            <w:tcW w:w="4691" w:type="dxa"/>
          </w:tcPr>
          <w:p w:rsidR="005B1D68" w:rsidRPr="00922924" w:rsidRDefault="00E40B40" w:rsidP="00922924">
            <w:pPr>
              <w:pStyle w:val="Listepuces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22924">
              <w:rPr>
                <w:rFonts w:ascii="Times New Roman" w:hAnsi="Times New Roman" w:cs="Times New Roman"/>
              </w:rPr>
              <w:t>Solide expertise en développement web</w:t>
            </w:r>
            <w:r w:rsidR="00195B7A" w:rsidRPr="00922924">
              <w:rPr>
                <w:rFonts w:ascii="Times New Roman" w:hAnsi="Times New Roman" w:cs="Times New Roman"/>
              </w:rPr>
              <w:t xml:space="preserve">, </w:t>
            </w:r>
            <w:r w:rsidRPr="00922924">
              <w:rPr>
                <w:rFonts w:ascii="Times New Roman" w:hAnsi="Times New Roman" w:cs="Times New Roman"/>
              </w:rPr>
              <w:t>mobile</w:t>
            </w:r>
            <w:r w:rsidR="00195B7A" w:rsidRPr="00922924">
              <w:rPr>
                <w:rFonts w:ascii="Times New Roman" w:hAnsi="Times New Roman" w:cs="Times New Roman"/>
              </w:rPr>
              <w:t xml:space="preserve"> et base en IA</w:t>
            </w:r>
          </w:p>
          <w:p w:rsidR="00752315" w:rsidRPr="00922924" w:rsidRDefault="00E40B40" w:rsidP="00922924">
            <w:pPr>
              <w:pStyle w:val="Listepuces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22924">
              <w:rPr>
                <w:rFonts w:ascii="Times New Roman" w:hAnsi="Times New Roman" w:cs="Times New Roman"/>
              </w:rPr>
              <w:t>Expérience en intégration d’API</w:t>
            </w:r>
          </w:p>
        </w:tc>
        <w:tc>
          <w:tcPr>
            <w:tcW w:w="4695" w:type="dxa"/>
            <w:tcMar>
              <w:left w:w="360" w:type="dxa"/>
              <w:right w:w="0" w:type="dxa"/>
            </w:tcMar>
          </w:tcPr>
          <w:p w:rsidR="00752315" w:rsidRPr="00922924" w:rsidRDefault="00DD45F2" w:rsidP="00922924">
            <w:pPr>
              <w:pStyle w:val="Listepuces"/>
              <w:spacing w:line="276" w:lineRule="auto"/>
              <w:rPr>
                <w:rFonts w:ascii="Times New Roman" w:hAnsi="Times New Roman" w:cs="Times New Roman"/>
              </w:rPr>
            </w:pPr>
            <w:r w:rsidRPr="00922924">
              <w:rPr>
                <w:rFonts w:ascii="Times New Roman" w:hAnsi="Times New Roman" w:cs="Times New Roman"/>
              </w:rPr>
              <w:t>Capacité à concevoir et optimiser des bases de données (</w:t>
            </w:r>
            <w:proofErr w:type="spellStart"/>
            <w:r w:rsidRPr="00922924">
              <w:rPr>
                <w:rFonts w:ascii="Times New Roman" w:hAnsi="Times New Roman" w:cs="Times New Roman"/>
              </w:rPr>
              <w:t>MongoDB</w:t>
            </w:r>
            <w:proofErr w:type="spellEnd"/>
            <w:r w:rsidRPr="00922924">
              <w:rPr>
                <w:rFonts w:ascii="Times New Roman" w:hAnsi="Times New Roman" w:cs="Times New Roman"/>
              </w:rPr>
              <w:t>, MySQL)</w:t>
            </w:r>
          </w:p>
          <w:p w:rsidR="00752315" w:rsidRPr="00922924" w:rsidRDefault="00195B7A" w:rsidP="00922924">
            <w:pPr>
              <w:pStyle w:val="Listepuces"/>
              <w:spacing w:line="276" w:lineRule="auto"/>
              <w:rPr>
                <w:rFonts w:ascii="Times New Roman" w:hAnsi="Times New Roman" w:cs="Times New Roman"/>
              </w:rPr>
            </w:pPr>
            <w:r w:rsidRPr="00922924">
              <w:rPr>
                <w:rFonts w:ascii="Times New Roman" w:hAnsi="Times New Roman" w:cs="Times New Roman"/>
              </w:rPr>
              <w:t xml:space="preserve">Esprit d’analyse </w:t>
            </w:r>
          </w:p>
        </w:tc>
      </w:tr>
    </w:tbl>
    <w:p w:rsidR="005B1D68" w:rsidRPr="00922924" w:rsidRDefault="00456343" w:rsidP="00922924">
      <w:pPr>
        <w:pStyle w:val="Titre1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sdt>
        <w:sdtPr>
          <w:rPr>
            <w:rFonts w:ascii="Times New Roman" w:hAnsi="Times New Roman" w:cs="Times New Roman"/>
            <w:b w:val="0"/>
            <w:sz w:val="24"/>
            <w:szCs w:val="24"/>
          </w:rPr>
          <w:alias w:val="Expérience :"/>
          <w:tag w:val="Expérience :"/>
          <w:id w:val="-898354009"/>
          <w:placeholder>
            <w:docPart w:val="2673D71C23D347C7B5B89067AD9D1A50"/>
          </w:placeholder>
          <w:temporary/>
          <w:showingPlcHdr/>
          <w15:appearance w15:val="hidden"/>
        </w:sdtPr>
        <w:sdtEndPr/>
        <w:sdtContent>
          <w:r w:rsidR="004937AE" w:rsidRPr="00922924">
            <w:rPr>
              <w:rFonts w:ascii="Times New Roman" w:hAnsi="Times New Roman" w:cs="Times New Roman"/>
              <w:sz w:val="24"/>
              <w:szCs w:val="24"/>
              <w:lang w:bidi="fr-FR"/>
            </w:rPr>
            <w:t>Expérience</w:t>
          </w:r>
        </w:sdtContent>
      </w:sdt>
    </w:p>
    <w:p w:rsidR="0023705D" w:rsidRPr="00922924" w:rsidRDefault="00653856" w:rsidP="00922924">
      <w:pPr>
        <w:pStyle w:val="Titre3"/>
        <w:spacing w:line="276" w:lineRule="auto"/>
        <w:rPr>
          <w:rFonts w:ascii="Times New Roman" w:hAnsi="Times New Roman" w:cs="Times New Roman"/>
          <w:sz w:val="24"/>
        </w:rPr>
      </w:pPr>
      <w:r w:rsidRPr="00922924">
        <w:rPr>
          <w:rFonts w:ascii="Times New Roman" w:hAnsi="Times New Roman" w:cs="Times New Roman"/>
          <w:sz w:val="24"/>
        </w:rPr>
        <w:t>2025</w:t>
      </w:r>
      <w:r w:rsidR="00D413F9" w:rsidRPr="00922924">
        <w:rPr>
          <w:rFonts w:ascii="Times New Roman" w:hAnsi="Times New Roman" w:cs="Times New Roman"/>
          <w:sz w:val="24"/>
          <w:lang w:bidi="fr-FR"/>
        </w:rPr>
        <w:t xml:space="preserve"> – </w:t>
      </w:r>
      <w:r w:rsidRPr="00922924">
        <w:rPr>
          <w:rFonts w:ascii="Times New Roman" w:hAnsi="Times New Roman" w:cs="Times New Roman"/>
          <w:sz w:val="24"/>
        </w:rPr>
        <w:t>à ce jour</w:t>
      </w:r>
    </w:p>
    <w:p w:rsidR="0023705D" w:rsidRPr="00922924" w:rsidRDefault="00653856" w:rsidP="00922924">
      <w:pPr>
        <w:pStyle w:val="Titre2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922924">
        <w:rPr>
          <w:rFonts w:ascii="Times New Roman" w:hAnsi="Times New Roman" w:cs="Times New Roman"/>
          <w:b w:val="0"/>
          <w:sz w:val="24"/>
          <w:szCs w:val="24"/>
        </w:rPr>
        <w:t xml:space="preserve">Développeur Web, Mobile &amp; IA </w:t>
      </w:r>
      <w:r w:rsidRPr="00922924">
        <w:rPr>
          <w:rFonts w:ascii="Times New Roman" w:hAnsi="Times New Roman" w:cs="Times New Roman"/>
          <w:b w:val="0"/>
          <w:sz w:val="24"/>
          <w:szCs w:val="24"/>
        </w:rPr>
        <w:t xml:space="preserve">– </w:t>
      </w:r>
      <w:r w:rsidR="0095272C" w:rsidRPr="00922924">
        <w:rPr>
          <w:rFonts w:ascii="Times New Roman" w:hAnsi="Times New Roman" w:cs="Times New Roman"/>
          <w:b w:val="0"/>
          <w:sz w:val="24"/>
          <w:szCs w:val="24"/>
          <w:lang w:bidi="fr-FR"/>
        </w:rPr>
        <w:t xml:space="preserve"> </w:t>
      </w:r>
      <w:proofErr w:type="spellStart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Vipp</w:t>
      </w:r>
      <w:proofErr w:type="spellEnd"/>
      <w:r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Interstis</w:t>
      </w:r>
      <w:proofErr w:type="spellEnd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Ganhi</w:t>
      </w:r>
      <w:proofErr w:type="spellEnd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cotonou</w:t>
      </w:r>
      <w:proofErr w:type="spellEnd"/>
    </w:p>
    <w:p w:rsidR="00653856" w:rsidRPr="00922924" w:rsidRDefault="00653856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  <w:r w:rsidRPr="00922924">
        <w:rPr>
          <w:rFonts w:eastAsia="Times New Roman"/>
          <w:color w:val="auto"/>
          <w:lang w:eastAsia="fr-FR"/>
        </w:rPr>
        <w:t>-  Conception et développement d’applications web et mobiles performantes</w:t>
      </w:r>
    </w:p>
    <w:p w:rsidR="00653856" w:rsidRPr="00922924" w:rsidRDefault="00653856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  <w:r w:rsidRPr="00922924">
        <w:rPr>
          <w:rFonts w:eastAsia="Times New Roman"/>
          <w:color w:val="auto"/>
          <w:lang w:eastAsia="fr-FR"/>
        </w:rPr>
        <w:t>-</w:t>
      </w:r>
      <w:r w:rsidRPr="00653856">
        <w:rPr>
          <w:rFonts w:eastAsia="Times New Roman"/>
          <w:color w:val="auto"/>
          <w:lang w:eastAsia="fr-FR"/>
        </w:rPr>
        <w:t xml:space="preserve">  Intégration et exploitation d’APIs externes (téléphonie PBX/SDA,</w:t>
      </w:r>
      <w:r w:rsidRPr="00922924">
        <w:rPr>
          <w:rFonts w:eastAsia="Times New Roman"/>
          <w:color w:val="auto"/>
          <w:lang w:eastAsia="fr-FR"/>
        </w:rPr>
        <w:t xml:space="preserve"> réseaux sociaux</w:t>
      </w:r>
      <w:r w:rsidRPr="00653856">
        <w:rPr>
          <w:rFonts w:eastAsia="Times New Roman"/>
          <w:color w:val="auto"/>
          <w:lang w:eastAsia="fr-FR"/>
        </w:rPr>
        <w:t>).</w:t>
      </w:r>
    </w:p>
    <w:p w:rsidR="00D413F9" w:rsidRDefault="00653856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  <w:r w:rsidRPr="00922924">
        <w:rPr>
          <w:rFonts w:eastAsia="Times New Roman"/>
          <w:color w:val="auto"/>
          <w:lang w:eastAsia="fr-FR"/>
        </w:rPr>
        <w:t>-</w:t>
      </w:r>
      <w:r w:rsidRPr="00653856">
        <w:rPr>
          <w:rFonts w:eastAsia="Times New Roman"/>
          <w:color w:val="auto"/>
          <w:lang w:eastAsia="fr-FR"/>
        </w:rPr>
        <w:t xml:space="preserve">  Développement de fonctionnalités basées sur l’IA (</w:t>
      </w:r>
      <w:proofErr w:type="spellStart"/>
      <w:r w:rsidRPr="00653856">
        <w:rPr>
          <w:rFonts w:eastAsia="Times New Roman"/>
          <w:color w:val="auto"/>
          <w:lang w:eastAsia="fr-FR"/>
        </w:rPr>
        <w:t>chatbot</w:t>
      </w:r>
      <w:r w:rsidRPr="00922924">
        <w:rPr>
          <w:rFonts w:eastAsia="Times New Roman"/>
          <w:color w:val="auto"/>
          <w:lang w:eastAsia="fr-FR"/>
        </w:rPr>
        <w:t>s</w:t>
      </w:r>
      <w:proofErr w:type="spellEnd"/>
      <w:r w:rsidRPr="00922924">
        <w:rPr>
          <w:rFonts w:eastAsia="Times New Roman"/>
          <w:color w:val="auto"/>
          <w:lang w:eastAsia="fr-FR"/>
        </w:rPr>
        <w:t>, automatisation de processus)</w:t>
      </w:r>
    </w:p>
    <w:p w:rsidR="00922924" w:rsidRPr="00922924" w:rsidRDefault="00922924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</w:p>
    <w:p w:rsidR="00653856" w:rsidRPr="00922924" w:rsidRDefault="00195B7A" w:rsidP="00922924">
      <w:pPr>
        <w:pStyle w:val="Titre3"/>
        <w:spacing w:line="276" w:lineRule="auto"/>
        <w:rPr>
          <w:rFonts w:ascii="Times New Roman" w:hAnsi="Times New Roman" w:cs="Times New Roman"/>
          <w:sz w:val="24"/>
        </w:rPr>
      </w:pPr>
      <w:r w:rsidRPr="00922924">
        <w:rPr>
          <w:rFonts w:ascii="Times New Roman" w:hAnsi="Times New Roman" w:cs="Times New Roman"/>
          <w:sz w:val="24"/>
        </w:rPr>
        <w:t>2</w:t>
      </w:r>
      <w:r w:rsidR="00EE0531" w:rsidRPr="00922924">
        <w:rPr>
          <w:rFonts w:ascii="Times New Roman" w:hAnsi="Times New Roman" w:cs="Times New Roman"/>
          <w:sz w:val="24"/>
        </w:rPr>
        <w:t>023</w:t>
      </w:r>
      <w:r w:rsidR="00D413F9" w:rsidRPr="00922924">
        <w:rPr>
          <w:rFonts w:ascii="Times New Roman" w:hAnsi="Times New Roman" w:cs="Times New Roman"/>
          <w:sz w:val="24"/>
          <w:lang w:bidi="fr-FR"/>
        </w:rPr>
        <w:t xml:space="preserve"> – </w:t>
      </w:r>
      <w:r w:rsidR="00EE0531" w:rsidRPr="00922924">
        <w:rPr>
          <w:rFonts w:ascii="Times New Roman" w:hAnsi="Times New Roman" w:cs="Times New Roman"/>
          <w:sz w:val="24"/>
        </w:rPr>
        <w:t>2024</w:t>
      </w:r>
    </w:p>
    <w:p w:rsidR="00D413F9" w:rsidRPr="00922924" w:rsidRDefault="00653856" w:rsidP="00922924">
      <w:pPr>
        <w:pStyle w:val="Titre2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922924">
        <w:rPr>
          <w:rFonts w:ascii="Times New Roman" w:hAnsi="Times New Roman" w:cs="Times New Roman"/>
          <w:sz w:val="24"/>
          <w:szCs w:val="24"/>
        </w:rPr>
        <w:t>Développeur Web, Mobile &amp; IA (Stage + Alternance)</w:t>
      </w:r>
      <w:r w:rsidRPr="00922924">
        <w:rPr>
          <w:rFonts w:ascii="Times New Roman" w:hAnsi="Times New Roman" w:cs="Times New Roman"/>
          <w:sz w:val="24"/>
          <w:szCs w:val="24"/>
        </w:rPr>
        <w:t xml:space="preserve"> </w:t>
      </w:r>
      <w:r w:rsidRPr="00922924">
        <w:rPr>
          <w:rFonts w:ascii="Times New Roman" w:hAnsi="Times New Roman" w:cs="Times New Roman"/>
          <w:sz w:val="24"/>
          <w:szCs w:val="24"/>
          <w:lang w:bidi="fr-FR"/>
        </w:rPr>
        <w:t>-</w:t>
      </w:r>
      <w:r w:rsidR="0095272C" w:rsidRPr="00922924">
        <w:rPr>
          <w:rFonts w:ascii="Times New Roman" w:hAnsi="Times New Roman" w:cs="Times New Roman"/>
          <w:b w:val="0"/>
          <w:sz w:val="24"/>
          <w:szCs w:val="24"/>
          <w:lang w:bidi="fr-FR"/>
        </w:rPr>
        <w:t xml:space="preserve"> </w:t>
      </w:r>
      <w:proofErr w:type="spellStart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Vipp</w:t>
      </w:r>
      <w:proofErr w:type="spellEnd"/>
      <w:r w:rsidR="00922924"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Interstis</w:t>
      </w:r>
      <w:proofErr w:type="spellEnd"/>
      <w:r w:rsidR="00922924"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Ganhi</w:t>
      </w:r>
      <w:proofErr w:type="spellEnd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="00922924"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cotonou</w:t>
      </w:r>
      <w:proofErr w:type="spellEnd"/>
    </w:p>
    <w:p w:rsidR="00D413F9" w:rsidRPr="00922924" w:rsidRDefault="00456343" w:rsidP="00922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Entrez les détails de la fonction 2 :"/>
          <w:tag w:val="Entrez les détails de la fonction 2 :"/>
          <w:id w:val="39947459"/>
          <w:placeholder>
            <w:docPart w:val="F27CEEE943DA4F4685BDE63C086AD249"/>
          </w:placeholder>
          <w:temporary/>
          <w:showingPlcHdr/>
          <w15:appearance w15:val="hidden"/>
        </w:sdtPr>
        <w:sdtEndPr/>
        <w:sdtContent>
          <w:r w:rsidR="00D413F9" w:rsidRPr="00922924">
            <w:rPr>
              <w:rFonts w:ascii="Times New Roman" w:hAnsi="Times New Roman" w:cs="Times New Roman"/>
              <w:sz w:val="24"/>
              <w:szCs w:val="24"/>
              <w:lang w:bidi="fr-FR"/>
            </w:rPr>
            <w:t>Décrivez vos responsabilités et vos réalisations en termes d’impact et de résultats. Citez des exemples tout en restant concis.</w:t>
          </w:r>
        </w:sdtContent>
      </w:sdt>
    </w:p>
    <w:p w:rsidR="0070237E" w:rsidRPr="00922924" w:rsidRDefault="00456343" w:rsidP="00922924">
      <w:pPr>
        <w:pStyle w:val="Titre1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sdt>
        <w:sdtPr>
          <w:rPr>
            <w:rFonts w:ascii="Times New Roman" w:hAnsi="Times New Roman" w:cs="Times New Roman"/>
            <w:b w:val="0"/>
            <w:sz w:val="24"/>
            <w:szCs w:val="24"/>
          </w:rPr>
          <w:alias w:val="Formation :"/>
          <w:tag w:val="Formation :"/>
          <w:id w:val="543866955"/>
          <w:placeholder>
            <w:docPart w:val="30FDDD4B01004ABB99738DEBA4A836E0"/>
          </w:placeholder>
          <w:temporary/>
          <w:showingPlcHdr/>
          <w15:appearance w15:val="hidden"/>
        </w:sdtPr>
        <w:sdtEndPr/>
        <w:sdtContent>
          <w:r w:rsidR="0070237E" w:rsidRPr="00922924">
            <w:rPr>
              <w:rFonts w:ascii="Times New Roman" w:hAnsi="Times New Roman" w:cs="Times New Roman"/>
              <w:sz w:val="28"/>
              <w:szCs w:val="28"/>
              <w:lang w:bidi="fr-FR"/>
            </w:rPr>
            <w:t>Formation</w:t>
          </w:r>
        </w:sdtContent>
      </w:sdt>
    </w:p>
    <w:p w:rsidR="0070237E" w:rsidRPr="00922924" w:rsidRDefault="00EE0531" w:rsidP="00922924">
      <w:pPr>
        <w:pStyle w:val="Titre3"/>
        <w:spacing w:line="276" w:lineRule="auto"/>
        <w:rPr>
          <w:rFonts w:ascii="Times New Roman" w:hAnsi="Times New Roman" w:cs="Times New Roman"/>
          <w:sz w:val="24"/>
        </w:rPr>
      </w:pPr>
      <w:r w:rsidRPr="00922924">
        <w:rPr>
          <w:rFonts w:ascii="Times New Roman" w:hAnsi="Times New Roman" w:cs="Times New Roman"/>
          <w:sz w:val="24"/>
        </w:rPr>
        <w:t>2023 - 2025</w:t>
      </w:r>
    </w:p>
    <w:p w:rsidR="0070237E" w:rsidRPr="00922924" w:rsidRDefault="00EE0531" w:rsidP="00922924">
      <w:pPr>
        <w:pStyle w:val="Titre2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922924">
        <w:rPr>
          <w:rFonts w:ascii="Times New Roman" w:hAnsi="Times New Roman" w:cs="Times New Roman"/>
          <w:sz w:val="24"/>
          <w:szCs w:val="24"/>
        </w:rPr>
        <w:t>Diplôme en Développement Web, Mobile &amp; IA</w:t>
      </w:r>
      <w:r w:rsidR="00922924" w:rsidRPr="00922924">
        <w:rPr>
          <w:rFonts w:ascii="Times New Roman" w:hAnsi="Times New Roman" w:cs="Times New Roman"/>
          <w:b w:val="0"/>
          <w:sz w:val="24"/>
          <w:szCs w:val="24"/>
        </w:rPr>
        <w:t xml:space="preserve"> -</w:t>
      </w:r>
      <w:r w:rsidR="0095272C" w:rsidRPr="00922924">
        <w:rPr>
          <w:rFonts w:ascii="Times New Roman" w:hAnsi="Times New Roman" w:cs="Times New Roman"/>
          <w:b w:val="0"/>
          <w:sz w:val="24"/>
          <w:szCs w:val="24"/>
          <w:lang w:bidi="fr-FR"/>
        </w:rPr>
        <w:t xml:space="preserve"> </w:t>
      </w:r>
      <w:proofErr w:type="spellStart"/>
      <w:r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HighFive</w:t>
      </w:r>
      <w:proofErr w:type="spellEnd"/>
      <w:r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University</w:t>
      </w:r>
      <w:proofErr w:type="spellEnd"/>
      <w:r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cotonou</w:t>
      </w:r>
      <w:proofErr w:type="spellEnd"/>
    </w:p>
    <w:p w:rsidR="00EE0531" w:rsidRPr="00922924" w:rsidRDefault="00EE0531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  <w:r w:rsidRPr="00922924">
        <w:rPr>
          <w:rFonts w:eastAsia="Times New Roman"/>
          <w:color w:val="auto"/>
          <w:lang w:eastAsia="fr-FR"/>
        </w:rPr>
        <w:t xml:space="preserve">- Formation spécialisée en développement </w:t>
      </w:r>
      <w:r w:rsidR="00922924">
        <w:rPr>
          <w:rFonts w:eastAsia="Times New Roman"/>
          <w:color w:val="auto"/>
          <w:lang w:eastAsia="fr-FR"/>
        </w:rPr>
        <w:t>Full-</w:t>
      </w:r>
      <w:proofErr w:type="spellStart"/>
      <w:r w:rsidR="00922924">
        <w:rPr>
          <w:rFonts w:eastAsia="Times New Roman"/>
          <w:color w:val="auto"/>
          <w:lang w:eastAsia="fr-FR"/>
        </w:rPr>
        <w:t>Stack</w:t>
      </w:r>
      <w:proofErr w:type="spellEnd"/>
      <w:r w:rsidRPr="00922924">
        <w:rPr>
          <w:rFonts w:eastAsia="Times New Roman"/>
          <w:color w:val="auto"/>
          <w:lang w:eastAsia="fr-FR"/>
        </w:rPr>
        <w:t>.</w:t>
      </w:r>
    </w:p>
    <w:p w:rsidR="00EE0531" w:rsidRPr="00922924" w:rsidRDefault="00EE0531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  <w:r w:rsidRPr="00922924">
        <w:rPr>
          <w:rFonts w:eastAsia="Times New Roman"/>
          <w:color w:val="auto"/>
          <w:lang w:eastAsia="fr-FR"/>
        </w:rPr>
        <w:t>-</w:t>
      </w:r>
      <w:r w:rsidRPr="00EE0531">
        <w:rPr>
          <w:rFonts w:eastAsia="Times New Roman"/>
          <w:color w:val="auto"/>
          <w:lang w:eastAsia="fr-FR"/>
        </w:rPr>
        <w:t xml:space="preserve">  Projets pratiques : création d’applications web et mobiles, intégration d’IA (</w:t>
      </w:r>
      <w:proofErr w:type="spellStart"/>
      <w:r w:rsidRPr="00EE0531">
        <w:rPr>
          <w:rFonts w:eastAsia="Times New Roman"/>
          <w:color w:val="auto"/>
          <w:lang w:eastAsia="fr-FR"/>
        </w:rPr>
        <w:t>chatbots</w:t>
      </w:r>
      <w:proofErr w:type="spellEnd"/>
      <w:r w:rsidRPr="00EE0531">
        <w:rPr>
          <w:rFonts w:eastAsia="Times New Roman"/>
          <w:color w:val="auto"/>
          <w:lang w:eastAsia="fr-FR"/>
        </w:rPr>
        <w:t>, automatisation).</w:t>
      </w:r>
    </w:p>
    <w:p w:rsidR="0070237E" w:rsidRDefault="00EE0531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  <w:r w:rsidRPr="00922924">
        <w:rPr>
          <w:rFonts w:eastAsia="Times New Roman"/>
          <w:color w:val="auto"/>
          <w:lang w:eastAsia="fr-FR"/>
        </w:rPr>
        <w:t>-</w:t>
      </w:r>
      <w:r w:rsidRPr="00EE0531">
        <w:rPr>
          <w:rFonts w:eastAsia="Times New Roman"/>
          <w:color w:val="auto"/>
          <w:lang w:eastAsia="fr-FR"/>
        </w:rPr>
        <w:t xml:space="preserve">  Diplôme obtenu avec succès.</w:t>
      </w:r>
    </w:p>
    <w:p w:rsidR="00922924" w:rsidRPr="00922924" w:rsidRDefault="00922924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</w:p>
    <w:p w:rsidR="0070237E" w:rsidRPr="00922924" w:rsidRDefault="00EE0531" w:rsidP="00922924">
      <w:pPr>
        <w:pStyle w:val="Titre3"/>
        <w:spacing w:line="276" w:lineRule="auto"/>
        <w:rPr>
          <w:rFonts w:ascii="Times New Roman" w:hAnsi="Times New Roman" w:cs="Times New Roman"/>
          <w:sz w:val="24"/>
        </w:rPr>
      </w:pPr>
      <w:r w:rsidRPr="00922924">
        <w:rPr>
          <w:rFonts w:ascii="Times New Roman" w:hAnsi="Times New Roman" w:cs="Times New Roman"/>
          <w:sz w:val="24"/>
        </w:rPr>
        <w:t>2021 -</w:t>
      </w:r>
      <w:r w:rsidR="0070237E" w:rsidRPr="00922924">
        <w:rPr>
          <w:rFonts w:ascii="Times New Roman" w:hAnsi="Times New Roman" w:cs="Times New Roman"/>
          <w:sz w:val="24"/>
          <w:lang w:bidi="fr-FR"/>
        </w:rPr>
        <w:t xml:space="preserve"> </w:t>
      </w:r>
      <w:r w:rsidRPr="00922924">
        <w:rPr>
          <w:rFonts w:ascii="Times New Roman" w:hAnsi="Times New Roman" w:cs="Times New Roman"/>
          <w:sz w:val="24"/>
        </w:rPr>
        <w:t>2023</w:t>
      </w:r>
    </w:p>
    <w:p w:rsidR="0070237E" w:rsidRPr="00922924" w:rsidRDefault="00EE0531" w:rsidP="00922924">
      <w:pPr>
        <w:pStyle w:val="Titre2"/>
        <w:spacing w:line="276" w:lineRule="auto"/>
        <w:rPr>
          <w:rFonts w:ascii="Times New Roman" w:hAnsi="Times New Roman" w:cs="Times New Roman"/>
          <w:b w:val="0"/>
          <w:sz w:val="24"/>
          <w:szCs w:val="24"/>
        </w:rPr>
      </w:pPr>
      <w:r w:rsidRPr="00922924">
        <w:rPr>
          <w:rFonts w:ascii="Times New Roman" w:hAnsi="Times New Roman" w:cs="Times New Roman"/>
          <w:sz w:val="24"/>
          <w:szCs w:val="24"/>
        </w:rPr>
        <w:t>Licence 2 en Gestion des Projets –</w:t>
      </w:r>
      <w:r w:rsidR="00922924" w:rsidRPr="00922924">
        <w:rPr>
          <w:rFonts w:ascii="Times New Roman" w:hAnsi="Times New Roman" w:cs="Times New Roman"/>
          <w:sz w:val="24"/>
          <w:szCs w:val="24"/>
        </w:rPr>
        <w:t xml:space="preserve"> </w:t>
      </w:r>
      <w:r w:rsidR="00922924"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Université d’Abomey-</w:t>
      </w:r>
      <w:proofErr w:type="spellStart"/>
      <w:r w:rsidR="00922924" w:rsidRPr="00922924">
        <w:rPr>
          <w:rStyle w:val="Accentuation"/>
          <w:rFonts w:ascii="Times New Roman" w:hAnsi="Times New Roman" w:cs="Times New Roman"/>
          <w:b w:val="0"/>
          <w:sz w:val="24"/>
          <w:szCs w:val="24"/>
        </w:rPr>
        <w:t>Calavi</w:t>
      </w:r>
      <w:proofErr w:type="spellEnd"/>
    </w:p>
    <w:p w:rsidR="00BC7376" w:rsidRPr="00922924" w:rsidRDefault="00EE0531" w:rsidP="00922924">
      <w:pPr>
        <w:pStyle w:val="NormalWeb"/>
        <w:spacing w:after="0" w:line="276" w:lineRule="auto"/>
        <w:rPr>
          <w:rFonts w:eastAsia="Times New Roman"/>
          <w:color w:val="auto"/>
          <w:lang w:eastAsia="fr-FR"/>
        </w:rPr>
      </w:pPr>
      <w:r w:rsidRPr="00922924">
        <w:rPr>
          <w:rFonts w:eastAsia="Times New Roman"/>
          <w:color w:val="auto"/>
          <w:lang w:eastAsia="fr-FR"/>
        </w:rPr>
        <w:t>- Acquisition de compétences en planification, gestion et suivi de projets.</w:t>
      </w:r>
    </w:p>
    <w:sectPr w:rsidR="00BC7376" w:rsidRPr="00922924" w:rsidSect="00FD6318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343" w:rsidRDefault="00456343" w:rsidP="00725803">
      <w:pPr>
        <w:spacing w:after="0"/>
      </w:pPr>
      <w:r>
        <w:separator/>
      </w:r>
    </w:p>
  </w:endnote>
  <w:endnote w:type="continuationSeparator" w:id="0">
    <w:p w:rsidR="00456343" w:rsidRDefault="0045634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22924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343" w:rsidRDefault="00456343" w:rsidP="00725803">
      <w:pPr>
        <w:spacing w:after="0"/>
      </w:pPr>
      <w:r>
        <w:separator/>
      </w:r>
    </w:p>
  </w:footnote>
  <w:footnote w:type="continuationSeparator" w:id="0">
    <w:p w:rsidR="00456343" w:rsidRDefault="0045634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97AE7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DF2C2F"/>
    <w:multiLevelType w:val="hybridMultilevel"/>
    <w:tmpl w:val="0F186130"/>
    <w:lvl w:ilvl="0" w:tplc="B576F588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05"/>
    <w:rsid w:val="00025E77"/>
    <w:rsid w:val="00027312"/>
    <w:rsid w:val="000645F2"/>
    <w:rsid w:val="00082F03"/>
    <w:rsid w:val="000835A0"/>
    <w:rsid w:val="000934A2"/>
    <w:rsid w:val="00195B7A"/>
    <w:rsid w:val="001B0955"/>
    <w:rsid w:val="00227784"/>
    <w:rsid w:val="0023705D"/>
    <w:rsid w:val="00250A31"/>
    <w:rsid w:val="00251C13"/>
    <w:rsid w:val="002922D0"/>
    <w:rsid w:val="00340B03"/>
    <w:rsid w:val="003520CC"/>
    <w:rsid w:val="00380AE7"/>
    <w:rsid w:val="003A6943"/>
    <w:rsid w:val="00410BA2"/>
    <w:rsid w:val="00434074"/>
    <w:rsid w:val="00456343"/>
    <w:rsid w:val="00463C3B"/>
    <w:rsid w:val="004937AE"/>
    <w:rsid w:val="004B762D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53856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22924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36E05"/>
    <w:rsid w:val="00C43D65"/>
    <w:rsid w:val="00C5676C"/>
    <w:rsid w:val="00C84833"/>
    <w:rsid w:val="00C9044F"/>
    <w:rsid w:val="00D2420D"/>
    <w:rsid w:val="00D30382"/>
    <w:rsid w:val="00D413F9"/>
    <w:rsid w:val="00D44E50"/>
    <w:rsid w:val="00D90060"/>
    <w:rsid w:val="00D92B95"/>
    <w:rsid w:val="00DD45F2"/>
    <w:rsid w:val="00E03F71"/>
    <w:rsid w:val="00E154B5"/>
    <w:rsid w:val="00E232F0"/>
    <w:rsid w:val="00E40B40"/>
    <w:rsid w:val="00E52791"/>
    <w:rsid w:val="00E83195"/>
    <w:rsid w:val="00EE0531"/>
    <w:rsid w:val="00F00A4F"/>
    <w:rsid w:val="00F33CD8"/>
    <w:rsid w:val="00FD1DE2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6D03"/>
  <w15:chartTrackingRefBased/>
  <w15:docId w15:val="{219A3BFD-7A6D-4685-B46B-C3FCAB28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Titre1">
    <w:name w:val="heading 1"/>
    <w:basedOn w:val="Normal"/>
    <w:link w:val="Titre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0AE7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80AE7"/>
  </w:style>
  <w:style w:type="paragraph" w:styleId="Pieddepage">
    <w:name w:val="footer"/>
    <w:basedOn w:val="Normal"/>
    <w:link w:val="PieddepageCar"/>
    <w:uiPriority w:val="99"/>
    <w:unhideWhenUsed/>
    <w:rsid w:val="00380AE7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80AE7"/>
  </w:style>
  <w:style w:type="character" w:customStyle="1" w:styleId="Titre1Car">
    <w:name w:val="Titre 1 Car"/>
    <w:basedOn w:val="Policepardfaut"/>
    <w:link w:val="Titre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epuc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lledutableau">
    <w:name w:val="Table Grid"/>
    <w:basedOn w:val="TableauNormal"/>
    <w:uiPriority w:val="39"/>
    <w:rsid w:val="005B1D68"/>
    <w:pPr>
      <w:spacing w:after="0"/>
    </w:pPr>
    <w:tblPr/>
  </w:style>
  <w:style w:type="paragraph" w:styleId="Listepuc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113B"/>
    <w:rPr>
      <w:rFonts w:eastAsiaTheme="majorEastAsia" w:cstheme="majorBidi"/>
      <w:caps/>
      <w:szCs w:val="24"/>
    </w:rPr>
  </w:style>
  <w:style w:type="paragraph" w:styleId="Titre">
    <w:name w:val="Title"/>
    <w:basedOn w:val="Normal"/>
    <w:link w:val="Titre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edelespacerserv">
    <w:name w:val="Placeholder Text"/>
    <w:basedOn w:val="Policepardfaut"/>
    <w:uiPriority w:val="99"/>
    <w:semiHidden/>
    <w:rsid w:val="00BD669A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enum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itredulivre">
    <w:name w:val="Book Title"/>
    <w:basedOn w:val="Policepardfau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922D0"/>
    <w:rPr>
      <w:i/>
      <w:iCs/>
      <w:color w:val="007FA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D0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922D0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922D0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922D0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D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D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D0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22D0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922D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22D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2D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922D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922D0"/>
    <w:rPr>
      <w:rFonts w:ascii="Consolas" w:hAnsi="Consolas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C47D8"/>
  </w:style>
  <w:style w:type="paragraph" w:styleId="Normalcentr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47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47D8"/>
  </w:style>
  <w:style w:type="paragraph" w:styleId="Corpsdetexte2">
    <w:name w:val="Body Text 2"/>
    <w:basedOn w:val="Normal"/>
    <w:link w:val="Corpsdetexte2Car"/>
    <w:uiPriority w:val="99"/>
    <w:semiHidden/>
    <w:unhideWhenUsed/>
    <w:rsid w:val="006C47D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C47D8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C47D8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C47D8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C47D8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C47D8"/>
    <w:pPr>
      <w:spacing w:after="2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C47D8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C47D8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C47D8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C47D8"/>
  </w:style>
  <w:style w:type="table" w:styleId="Grillecouleur">
    <w:name w:val="Colorful Grid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C47D8"/>
  </w:style>
  <w:style w:type="character" w:customStyle="1" w:styleId="DateCar">
    <w:name w:val="Date Car"/>
    <w:basedOn w:val="Policepardfaut"/>
    <w:link w:val="Date"/>
    <w:uiPriority w:val="99"/>
    <w:semiHidden/>
    <w:rsid w:val="006C47D8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C47D8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C47D8"/>
  </w:style>
  <w:style w:type="character" w:styleId="Appeldenotedefin">
    <w:name w:val="endnote reference"/>
    <w:basedOn w:val="Policepardfaut"/>
    <w:uiPriority w:val="99"/>
    <w:semiHidden/>
    <w:unhideWhenUsed/>
    <w:rsid w:val="006C47D8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C47D8"/>
    <w:rPr>
      <w:vertAlign w:val="superscript"/>
    </w:rPr>
  </w:style>
  <w:style w:type="table" w:styleId="TableauGrille1Clair">
    <w:name w:val="Grid Table 1 Light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3">
    <w:name w:val="Grid Table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6C47D8"/>
  </w:style>
  <w:style w:type="paragraph" w:styleId="AdresseHTML">
    <w:name w:val="HTML Address"/>
    <w:basedOn w:val="Normal"/>
    <w:link w:val="Adresse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C47D8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C47D8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C47D8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6C47D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lleclaire">
    <w:name w:val="Light Grid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C47D8"/>
  </w:style>
  <w:style w:type="paragraph" w:styleId="Liste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2">
    <w:name w:val="List Table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3">
    <w:name w:val="List Table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C47D8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C47D8"/>
  </w:style>
  <w:style w:type="character" w:styleId="Numrodepage">
    <w:name w:val="page number"/>
    <w:basedOn w:val="Policepardfaut"/>
    <w:uiPriority w:val="99"/>
    <w:semiHidden/>
    <w:unhideWhenUsed/>
    <w:rsid w:val="006C47D8"/>
  </w:style>
  <w:style w:type="table" w:styleId="Tableausimple1">
    <w:name w:val="Plain Table 1"/>
    <w:basedOn w:val="Tableau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C47D8"/>
  </w:style>
  <w:style w:type="character" w:customStyle="1" w:styleId="SalutationsCar">
    <w:name w:val="Salutations Car"/>
    <w:basedOn w:val="Policepardfaut"/>
    <w:link w:val="Salutations"/>
    <w:uiPriority w:val="99"/>
    <w:semiHidden/>
    <w:rsid w:val="006C47D8"/>
  </w:style>
  <w:style w:type="paragraph" w:styleId="Signature">
    <w:name w:val="Signature"/>
    <w:basedOn w:val="Normal"/>
    <w:link w:val="SignatureCar"/>
    <w:uiPriority w:val="99"/>
    <w:semiHidden/>
    <w:unhideWhenUsed/>
    <w:rsid w:val="006C47D8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C47D8"/>
  </w:style>
  <w:style w:type="character" w:styleId="lev">
    <w:name w:val="Strong"/>
    <w:basedOn w:val="Policepardfaut"/>
    <w:uiPriority w:val="22"/>
    <w:semiHidden/>
    <w:unhideWhenUsed/>
    <w:qFormat/>
    <w:rsid w:val="006C47D8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&#233;lanno.Kotcho\AppData\Roaming\Microsoft\Templates\CV%20&#233;quilibr&#233;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DE0CA43B214DAAAC452A8B7EE52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5BF6CA-36A4-4B7B-A6D6-174EC42DB752}"/>
      </w:docPartPr>
      <w:docPartBody>
        <w:p w:rsidR="00000000" w:rsidRDefault="004A1481">
          <w:pPr>
            <w:pStyle w:val="77DE0CA43B214DAAAC452A8B7EE52507"/>
          </w:pPr>
          <w:r>
            <w:rPr>
              <w:lang w:bidi="fr-FR"/>
            </w:rPr>
            <w:t>Prénom</w:t>
          </w:r>
        </w:p>
      </w:docPartBody>
    </w:docPart>
    <w:docPart>
      <w:docPartPr>
        <w:name w:val="EA6161DD307F4953B502BF992E2E1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D9ED6F-B481-4990-B928-CD5FA374DC8C}"/>
      </w:docPartPr>
      <w:docPartBody>
        <w:p w:rsidR="00000000" w:rsidRDefault="004A1481">
          <w:pPr>
            <w:pStyle w:val="EA6161DD307F4953B502BF992E2E18B4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2673D71C23D347C7B5B89067AD9D1A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E56A8-0B4D-4429-BC5D-860639D40002}"/>
      </w:docPartPr>
      <w:docPartBody>
        <w:p w:rsidR="00000000" w:rsidRDefault="004A1481">
          <w:pPr>
            <w:pStyle w:val="2673D71C23D347C7B5B89067AD9D1A50"/>
          </w:pPr>
          <w:r w:rsidRPr="00AD3FD8">
            <w:rPr>
              <w:lang w:bidi="fr-FR"/>
            </w:rPr>
            <w:t>Expérience</w:t>
          </w:r>
        </w:p>
      </w:docPartBody>
    </w:docPart>
    <w:docPart>
      <w:docPartPr>
        <w:name w:val="F27CEEE943DA4F4685BDE63C086AD2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9BB9B3-F114-4845-884F-3AC4D896C9CE}"/>
      </w:docPartPr>
      <w:docPartBody>
        <w:p w:rsidR="00000000" w:rsidRDefault="004A1481">
          <w:pPr>
            <w:pStyle w:val="F27CEEE943DA4F4685BDE63C086AD249"/>
          </w:pPr>
          <w:r w:rsidRPr="00D413F9">
            <w:rPr>
              <w:lang w:bidi="fr-FR"/>
            </w:rPr>
            <w:t>Décrivez vos responsabilités et vos réalisations en termes d’impact et de résultats. Citez des exemples tout en restant concis.</w:t>
          </w:r>
        </w:p>
      </w:docPartBody>
    </w:docPart>
    <w:docPart>
      <w:docPartPr>
        <w:name w:val="30FDDD4B01004ABB99738DEBA4A83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3283E1-B4C1-4F30-A5F2-ABA528620D5A}"/>
      </w:docPartPr>
      <w:docPartBody>
        <w:p w:rsidR="00000000" w:rsidRDefault="004A1481">
          <w:pPr>
            <w:pStyle w:val="30FDDD4B01004ABB99738DEBA4A836E0"/>
          </w:pPr>
          <w:r w:rsidRPr="0070237E">
            <w:rPr>
              <w:lang w:bidi="fr-FR"/>
            </w:rPr>
            <w:t>Formation</w:t>
          </w:r>
        </w:p>
      </w:docPartBody>
    </w:docPart>
    <w:docPart>
      <w:docPartPr>
        <w:name w:val="A6C239272BA84A9F909FFA85937B5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F34E66-9E0E-4B10-BD19-2A15F0B5D174}"/>
      </w:docPartPr>
      <w:docPartBody>
        <w:p w:rsidR="00000000" w:rsidRDefault="001C363F" w:rsidP="001C363F">
          <w:pPr>
            <w:pStyle w:val="A6C239272BA84A9F909FFA85937B5D89"/>
          </w:pPr>
          <w:r w:rsidRPr="009D0878">
            <w:rPr>
              <w:lang w:bidi="fr-FR"/>
            </w:rPr>
            <w:t>Adresse</w:t>
          </w:r>
        </w:p>
      </w:docPartBody>
    </w:docPart>
    <w:docPart>
      <w:docPartPr>
        <w:name w:val="C1A6BCBE5D9549EFA1FE7D6273EAC8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7B4D3-3BC6-45B1-B5CF-690C36579509}"/>
      </w:docPartPr>
      <w:docPartBody>
        <w:p w:rsidR="00000000" w:rsidRDefault="001C363F" w:rsidP="001C363F">
          <w:pPr>
            <w:pStyle w:val="C1A6BCBE5D9549EFA1FE7D6273EAC812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C964CC70E13B4DA0934F44DED069C4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EAE779-38CC-49D0-94B2-7F2E51862D85}"/>
      </w:docPartPr>
      <w:docPartBody>
        <w:p w:rsidR="00000000" w:rsidRDefault="001C363F" w:rsidP="001C363F">
          <w:pPr>
            <w:pStyle w:val="C964CC70E13B4DA0934F44DED069C495"/>
          </w:pPr>
          <w:r w:rsidRPr="009D0878">
            <w:rPr>
              <w:lang w:bidi="fr-FR"/>
            </w:rPr>
            <w:t>Adresse e-mail</w:t>
          </w:r>
        </w:p>
      </w:docPartBody>
    </w:docPart>
    <w:docPart>
      <w:docPartPr>
        <w:name w:val="8B64C289E3D14B24876A9DCE63AF35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AB5C42-45B0-43FC-9DB4-64514F28EDA2}"/>
      </w:docPartPr>
      <w:docPartBody>
        <w:p w:rsidR="00000000" w:rsidRDefault="001C363F" w:rsidP="001C363F">
          <w:pPr>
            <w:pStyle w:val="8B64C289E3D14B24876A9DCE63AF35B6"/>
          </w:pPr>
          <w:r w:rsidRPr="009D0878">
            <w:rPr>
              <w:lang w:bidi="fr-FR"/>
            </w:rPr>
            <w:t>Profil 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3F"/>
    <w:rsid w:val="001C363F"/>
    <w:rsid w:val="004A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7DE0CA43B214DAAAC452A8B7EE52507">
    <w:name w:val="77DE0CA43B214DAAAC452A8B7EE52507"/>
  </w:style>
  <w:style w:type="paragraph" w:customStyle="1" w:styleId="57262B259D7D419BB53E50E584804015">
    <w:name w:val="57262B259D7D419BB53E50E584804015"/>
  </w:style>
  <w:style w:type="paragraph" w:customStyle="1" w:styleId="4E94884C74FF47859DF1E7501FF3469C">
    <w:name w:val="4E94884C74FF47859DF1E7501FF3469C"/>
  </w:style>
  <w:style w:type="paragraph" w:customStyle="1" w:styleId="2CBDF7063C7B47669CDB9184ABE7B469">
    <w:name w:val="2CBDF7063C7B47669CDB9184ABE7B469"/>
  </w:style>
  <w:style w:type="paragraph" w:customStyle="1" w:styleId="CA2E7184A1204F6EAFC42F9A3374C7F0">
    <w:name w:val="CA2E7184A1204F6EAFC42F9A3374C7F0"/>
  </w:style>
  <w:style w:type="paragraph" w:customStyle="1" w:styleId="5A5086FA746645BB831978DEF154F839">
    <w:name w:val="5A5086FA746645BB831978DEF154F839"/>
  </w:style>
  <w:style w:type="paragraph" w:customStyle="1" w:styleId="EBE6B77C6ABD4933B00BDE7352FDF33E">
    <w:name w:val="EBE6B77C6ABD4933B00BDE7352FDF33E"/>
  </w:style>
  <w:style w:type="paragraph" w:customStyle="1" w:styleId="B579D6C31A754519BDFA4D3EA03371FC">
    <w:name w:val="B579D6C31A754519BDFA4D3EA03371FC"/>
  </w:style>
  <w:style w:type="paragraph" w:customStyle="1" w:styleId="EA6161DD307F4953B502BF992E2E18B4">
    <w:name w:val="EA6161DD307F4953B502BF992E2E18B4"/>
  </w:style>
  <w:style w:type="paragraph" w:customStyle="1" w:styleId="61EE036E606E4270AF1760D74F0D5B64">
    <w:name w:val="61EE036E606E4270AF1760D74F0D5B64"/>
  </w:style>
  <w:style w:type="paragraph" w:customStyle="1" w:styleId="ABD8AC27F96B4DA3A410D3B1C70734BA">
    <w:name w:val="ABD8AC27F96B4DA3A410D3B1C70734BA"/>
  </w:style>
  <w:style w:type="paragraph" w:customStyle="1" w:styleId="A9D73E042B7F42BAA0D1881F428866F8">
    <w:name w:val="A9D73E042B7F42BAA0D1881F428866F8"/>
  </w:style>
  <w:style w:type="paragraph" w:customStyle="1" w:styleId="3E443B27526148D5A3BBAB3BA8B2BA01">
    <w:name w:val="3E443B27526148D5A3BBAB3BA8B2BA01"/>
  </w:style>
  <w:style w:type="paragraph" w:customStyle="1" w:styleId="4DA3D3CF535E4713A311EEB6AA351E97">
    <w:name w:val="4DA3D3CF535E4713A311EEB6AA351E97"/>
  </w:style>
  <w:style w:type="paragraph" w:customStyle="1" w:styleId="2673D71C23D347C7B5B89067AD9D1A50">
    <w:name w:val="2673D71C23D347C7B5B89067AD9D1A50"/>
  </w:style>
  <w:style w:type="paragraph" w:customStyle="1" w:styleId="0E5CE0B0AC0E4A8E8E072119B1E93222">
    <w:name w:val="0E5CE0B0AC0E4A8E8E072119B1E93222"/>
  </w:style>
  <w:style w:type="paragraph" w:customStyle="1" w:styleId="5B3527DF75B244FDB736AD915FC90F30">
    <w:name w:val="5B3527DF75B244FDB736AD915FC90F30"/>
  </w:style>
  <w:style w:type="paragraph" w:customStyle="1" w:styleId="DE68DBDCF69E418389F9A78FCE907F41">
    <w:name w:val="DE68DBDCF69E418389F9A78FCE907F41"/>
  </w:style>
  <w:style w:type="character" w:styleId="Accentuation">
    <w:name w:val="Emphasis"/>
    <w:basedOn w:val="Policepardfau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1F6049EFC4E44F3A9F00C04F6D073FC">
    <w:name w:val="91F6049EFC4E44F3A9F00C04F6D073FC"/>
  </w:style>
  <w:style w:type="paragraph" w:customStyle="1" w:styleId="DBB0C497674D4A0792AAEAC49035C92E">
    <w:name w:val="DBB0C497674D4A0792AAEAC49035C92E"/>
  </w:style>
  <w:style w:type="paragraph" w:customStyle="1" w:styleId="D41F71C77BF749D982FAE26C9E3E7700">
    <w:name w:val="D41F71C77BF749D982FAE26C9E3E7700"/>
  </w:style>
  <w:style w:type="paragraph" w:customStyle="1" w:styleId="611DB9C5D5C14841B696DCFA60E3ACA9">
    <w:name w:val="611DB9C5D5C14841B696DCFA60E3ACA9"/>
  </w:style>
  <w:style w:type="paragraph" w:customStyle="1" w:styleId="7D2F8FCC630F4158A651DAFA4B79099D">
    <w:name w:val="7D2F8FCC630F4158A651DAFA4B79099D"/>
  </w:style>
  <w:style w:type="paragraph" w:customStyle="1" w:styleId="F05CB86ED6FF453BB5FF9E283B257EB7">
    <w:name w:val="F05CB86ED6FF453BB5FF9E283B257EB7"/>
  </w:style>
  <w:style w:type="paragraph" w:customStyle="1" w:styleId="F27CEEE943DA4F4685BDE63C086AD249">
    <w:name w:val="F27CEEE943DA4F4685BDE63C086AD249"/>
  </w:style>
  <w:style w:type="paragraph" w:customStyle="1" w:styleId="30FDDD4B01004ABB99738DEBA4A836E0">
    <w:name w:val="30FDDD4B01004ABB99738DEBA4A836E0"/>
  </w:style>
  <w:style w:type="paragraph" w:customStyle="1" w:styleId="397CA07DB1C9431DA9B611B5991C42D0">
    <w:name w:val="397CA07DB1C9431DA9B611B5991C42D0"/>
  </w:style>
  <w:style w:type="paragraph" w:customStyle="1" w:styleId="6060CEC6BB184C4FBE3CCEC317B09C8B">
    <w:name w:val="6060CEC6BB184C4FBE3CCEC317B09C8B"/>
  </w:style>
  <w:style w:type="paragraph" w:customStyle="1" w:styleId="9863F04A32924C98AFCD98CCDEB44343">
    <w:name w:val="9863F04A32924C98AFCD98CCDEB44343"/>
  </w:style>
  <w:style w:type="paragraph" w:customStyle="1" w:styleId="03643B54EB8840778AD793744975F060">
    <w:name w:val="03643B54EB8840778AD793744975F060"/>
  </w:style>
  <w:style w:type="paragraph" w:customStyle="1" w:styleId="A353969C48414FCAA8B4760F737CF2E1">
    <w:name w:val="A353969C48414FCAA8B4760F737CF2E1"/>
  </w:style>
  <w:style w:type="paragraph" w:customStyle="1" w:styleId="1B05D20DDE934D38A3D1C11FA10788AE">
    <w:name w:val="1B05D20DDE934D38A3D1C11FA10788AE"/>
  </w:style>
  <w:style w:type="paragraph" w:customStyle="1" w:styleId="36327D2468504FCF8A3B2F6C8CEE426A">
    <w:name w:val="36327D2468504FCF8A3B2F6C8CEE426A"/>
  </w:style>
  <w:style w:type="paragraph" w:customStyle="1" w:styleId="0B1535FFB97F43FCAB9317BAE40FEAE0">
    <w:name w:val="0B1535FFB97F43FCAB9317BAE40FEAE0"/>
  </w:style>
  <w:style w:type="paragraph" w:customStyle="1" w:styleId="37DE7DEEDE45435387DDCF7B50E68449">
    <w:name w:val="37DE7DEEDE45435387DDCF7B50E68449"/>
  </w:style>
  <w:style w:type="paragraph" w:customStyle="1" w:styleId="3AC6C04742B846B8AAD521E5146CFCA9">
    <w:name w:val="3AC6C04742B846B8AAD521E5146CFCA9"/>
  </w:style>
  <w:style w:type="paragraph" w:customStyle="1" w:styleId="77DF7EC6F6F344CFA67E8EFD3C0E06CB">
    <w:name w:val="77DF7EC6F6F344CFA67E8EFD3C0E06CB"/>
  </w:style>
  <w:style w:type="paragraph" w:customStyle="1" w:styleId="BAEB19245A284BD08DC0B4319D4ADCE3">
    <w:name w:val="BAEB19245A284BD08DC0B4319D4ADCE3"/>
  </w:style>
  <w:style w:type="paragraph" w:customStyle="1" w:styleId="A6C239272BA84A9F909FFA85937B5D89">
    <w:name w:val="A6C239272BA84A9F909FFA85937B5D89"/>
    <w:rsid w:val="001C363F"/>
  </w:style>
  <w:style w:type="paragraph" w:customStyle="1" w:styleId="C1A6BCBE5D9549EFA1FE7D6273EAC812">
    <w:name w:val="C1A6BCBE5D9549EFA1FE7D6273EAC812"/>
    <w:rsid w:val="001C363F"/>
  </w:style>
  <w:style w:type="paragraph" w:customStyle="1" w:styleId="C964CC70E13B4DA0934F44DED069C495">
    <w:name w:val="C964CC70E13B4DA0934F44DED069C495"/>
    <w:rsid w:val="001C363F"/>
  </w:style>
  <w:style w:type="paragraph" w:customStyle="1" w:styleId="8B64C289E3D14B24876A9DCE63AF35B6">
    <w:name w:val="8B64C289E3D14B24876A9DCE63AF35B6"/>
    <w:rsid w:val="001C363F"/>
  </w:style>
  <w:style w:type="paragraph" w:customStyle="1" w:styleId="2799BC676C6D40B5A603444C7B875A67">
    <w:name w:val="2799BC676C6D40B5A603444C7B875A67"/>
    <w:rsid w:val="001C3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Délanno KOTCHO</Abstract>
  <CompanyAddress>Place-lenine/Akpakpa/Cotonou</CompanyAddress>
  <CompanyPhone>0167514101</CompanyPhone>
  <CompanyFax/>
  <CompanyEmail>delanktc24@gmail.com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056F7-3A9C-4402-AC15-D3AF83F0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équilibré (conception moderne).dotx</Template>
  <TotalTime>336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Délanno Kotcho</dc:creator>
  <cp:keywords>https:/www.linkedin.com/in/délanno-kotcho-796b1b267</cp:keywords>
  <dc:description/>
  <cp:lastModifiedBy>Délanno Kotcho</cp:lastModifiedBy>
  <cp:revision>3</cp:revision>
  <cp:lastPrinted>2025-08-22T12:34:00Z</cp:lastPrinted>
  <dcterms:created xsi:type="dcterms:W3CDTF">2025-08-21T18:02:00Z</dcterms:created>
  <dcterms:modified xsi:type="dcterms:W3CDTF">2025-08-22T12:34:00Z</dcterms:modified>
  <cp:category/>
</cp:coreProperties>
</file>